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1CB4" w:rsidRPr="005A3345" w:rsidRDefault="008E62B9" w:rsidP="005A3345">
      <w:pPr>
        <w:spacing w:line="240" w:lineRule="auto"/>
        <w:jc w:val="center"/>
        <w:rPr>
          <w:rFonts w:cs="B Roya"/>
          <w:rtl/>
        </w:rPr>
      </w:pPr>
      <w:r w:rsidRPr="005A3345">
        <w:rPr>
          <w:rFonts w:cs="B Roya"/>
          <w:b/>
          <w:bCs/>
          <w:noProof/>
          <w:sz w:val="32"/>
          <w:szCs w:val="32"/>
          <w:rtl/>
        </w:rPr>
        <w:pict>
          <v:group id="_x0000_s1159" style="position:absolute;left:0;text-align:left;margin-left:-10.3pt;margin-top:2.6pt;width:469.9pt;height:717.15pt;z-index:251794432" coordorigin="1234,761" coordsize="9398,14343"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60" type="#_x0000_t202" style="position:absolute;left:6820;top:11669;width:1345;height:380" filled="f" stroked="f">
              <v:textbox style="mso-next-textbox:#_x0000_s1160">
                <w:txbxContent>
                  <w:p w:rsidR="003003A1" w:rsidRPr="00D72499" w:rsidRDefault="003003A1" w:rsidP="003003A1">
                    <w:pPr>
                      <w:rPr>
                        <w:i/>
                        <w:iCs/>
                      </w:rPr>
                    </w:pPr>
                  </w:p>
                </w:txbxContent>
              </v:textbox>
            </v:shape>
            <v:group id="_x0000_s1161" style="position:absolute;left:1234;top:761;width:9398;height:14343" coordorigin="1234,750" coordsize="9398,14343">
              <v:shape id="_x0000_s1162" type="#_x0000_t202" style="position:absolute;left:4972;top:1654;width:3193;height:380" filled="f" stroked="f">
                <v:textbox>
                  <w:txbxContent>
                    <w:p w:rsidR="00E064F9" w:rsidRPr="00D72499" w:rsidRDefault="00E064F9" w:rsidP="003003A1">
                      <w:pPr>
                        <w:rPr>
                          <w:i/>
                          <w:iCs/>
                          <w:rtl/>
                        </w:rPr>
                      </w:pPr>
                    </w:p>
                  </w:txbxContent>
                </v:textbox>
              </v:shape>
              <v:shape id="_x0000_s1163" type="#_x0000_t202" style="position:absolute;left:4914;top:2034;width:3193;height:464" filled="f" stroked="f">
                <v:textbox>
                  <w:txbxContent>
                    <w:p w:rsidR="003003A1" w:rsidRPr="00D72499" w:rsidRDefault="003003A1" w:rsidP="003003A1">
                      <w:pPr>
                        <w:rPr>
                          <w:i/>
                          <w:iCs/>
                          <w:rtl/>
                        </w:rPr>
                      </w:pPr>
                    </w:p>
                  </w:txbxContent>
                </v:textbox>
              </v:shape>
              <v:shape id="_x0000_s1164" type="#_x0000_t202" style="position:absolute;left:1234;top:4170;width:9398;height:1468" filled="f" stroked="f">
                <v:textbox style="mso-next-textbox:#_x0000_s1164">
                  <w:txbxContent>
                    <w:p w:rsidR="003003A1" w:rsidRPr="00D72499" w:rsidRDefault="003003A1" w:rsidP="00E064F9">
                      <w:pPr>
                        <w:spacing w:line="360" w:lineRule="auto"/>
                        <w:rPr>
                          <w:i/>
                          <w:iCs/>
                          <w:rtl/>
                        </w:rPr>
                      </w:pPr>
                    </w:p>
                  </w:txbxContent>
                </v:textbox>
              </v:shape>
              <v:shape id="_x0000_s1165" type="#_x0000_t202" style="position:absolute;left:1353;top:750;width:1533;height:380" filled="f" stroked="f">
                <v:textbox>
                  <w:txbxContent>
                    <w:p w:rsidR="003003A1" w:rsidRPr="006A5EA7" w:rsidRDefault="003003A1" w:rsidP="006A5EA7">
                      <w:pPr>
                        <w:rPr>
                          <w:szCs w:val="18"/>
                        </w:rPr>
                      </w:pPr>
                    </w:p>
                  </w:txbxContent>
                </v:textbox>
              </v:shape>
              <v:shape id="_x0000_s1166" type="#_x0000_t202" style="position:absolute;left:1288;top:2048;width:1822;height:380" filled="f" stroked="f">
                <v:textbox>
                  <w:txbxContent>
                    <w:p w:rsidR="003003A1" w:rsidRPr="00D72499" w:rsidRDefault="003003A1" w:rsidP="003003A1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  <v:shape id="_x0000_s1167" type="#_x0000_t202" style="position:absolute;left:1386;top:2766;width:1345;height:380" filled="f" stroked="f">
                <v:textbox style="mso-next-textbox:#_x0000_s1167">
                  <w:txbxContent>
                    <w:p w:rsidR="003003A1" w:rsidRPr="00D72499" w:rsidRDefault="003003A1" w:rsidP="000C766A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  <v:shape id="_x0000_s1168" type="#_x0000_t202" style="position:absolute;left:1386;top:3146;width:1345;height:380" filled="f" stroked="f">
                <v:textbox style="mso-next-textbox:#_x0000_s1168">
                  <w:txbxContent>
                    <w:p w:rsidR="003003A1" w:rsidRPr="00D72499" w:rsidRDefault="003003A1" w:rsidP="003003A1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  <v:shape id="_x0000_s1169" type="#_x0000_t202" style="position:absolute;left:1424;top:3467;width:1345;height:380" filled="f" stroked="f">
                <v:textbox style="mso-next-textbox:#_x0000_s1169">
                  <w:txbxContent>
                    <w:p w:rsidR="003003A1" w:rsidRPr="00D72499" w:rsidRDefault="003003A1" w:rsidP="003003A1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  <v:shape id="_x0000_s1170" type="#_x0000_t202" style="position:absolute;left:4950;top:2406;width:3193;height:380" filled="f" stroked="f">
                <v:textbox style="mso-next-textbox:#_x0000_s1170">
                  <w:txbxContent>
                    <w:p w:rsidR="003003A1" w:rsidRPr="00D72499" w:rsidRDefault="003003A1" w:rsidP="00E064F9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  <v:shape id="_x0000_s1171" type="#_x0000_t202" style="position:absolute;left:1424;top:6340;width:8777;height:380" filled="f" stroked="f">
                <v:textbox style="mso-next-textbox:#_x0000_s1171">
                  <w:txbxContent>
                    <w:p w:rsidR="003003A1" w:rsidRPr="00D72499" w:rsidRDefault="003003A1" w:rsidP="003003A1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  <v:shape id="_x0000_s1172" type="#_x0000_t202" style="position:absolute;left:1424;top:6751;width:8777;height:380" filled="f" stroked="f">
                <v:textbox style="mso-next-textbox:#_x0000_s1172">
                  <w:txbxContent>
                    <w:p w:rsidR="003003A1" w:rsidRPr="00D72499" w:rsidRDefault="003003A1" w:rsidP="003003A1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  <v:shape id="_x0000_s1173" type="#_x0000_t202" style="position:absolute;left:1446;top:7149;width:8777;height:380" filled="f" stroked="f">
                <v:textbox style="mso-next-textbox:#_x0000_s1173">
                  <w:txbxContent>
                    <w:p w:rsidR="003003A1" w:rsidRPr="00D72499" w:rsidRDefault="003003A1" w:rsidP="003003A1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  <v:shape id="_x0000_s1174" type="#_x0000_t202" style="position:absolute;left:1490;top:7540;width:8777;height:380" filled="f" stroked="f">
                <v:textbox style="mso-next-textbox:#_x0000_s1174">
                  <w:txbxContent>
                    <w:p w:rsidR="003003A1" w:rsidRPr="00D72499" w:rsidRDefault="003003A1" w:rsidP="003003A1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  <v:shape id="_x0000_s1175" type="#_x0000_t202" style="position:absolute;left:1424;top:7943;width:8777;height:380" filled="f" stroked="f">
                <v:textbox style="mso-next-textbox:#_x0000_s1175">
                  <w:txbxContent>
                    <w:p w:rsidR="003003A1" w:rsidRPr="00E064F9" w:rsidRDefault="003003A1" w:rsidP="00E064F9"/>
                  </w:txbxContent>
                </v:textbox>
              </v:shape>
              <v:shape id="_x0000_s1176" type="#_x0000_t202" style="position:absolute;left:1400;top:13119;width:8777;height:380" filled="f" stroked="f">
                <v:textbox style="mso-next-textbox:#_x0000_s1176">
                  <w:txbxContent>
                    <w:p w:rsidR="003003A1" w:rsidRPr="00D72499" w:rsidRDefault="003003A1" w:rsidP="003003A1">
                      <w:pPr>
                        <w:rPr>
                          <w:i/>
                          <w:iCs/>
                          <w:rtl/>
                        </w:rPr>
                      </w:pPr>
                    </w:p>
                  </w:txbxContent>
                </v:textbox>
              </v:shape>
              <v:shape id="_x0000_s1177" type="#_x0000_t202" style="position:absolute;left:1400;top:13523;width:8777;height:380" filled="f" stroked="f">
                <v:textbox style="mso-next-textbox:#_x0000_s1177">
                  <w:txbxContent>
                    <w:p w:rsidR="003003A1" w:rsidRPr="00D72499" w:rsidRDefault="003003A1" w:rsidP="003003A1">
                      <w:pPr>
                        <w:rPr>
                          <w:i/>
                          <w:iCs/>
                          <w:rtl/>
                        </w:rPr>
                      </w:pPr>
                    </w:p>
                  </w:txbxContent>
                </v:textbox>
              </v:shape>
              <v:shape id="_x0000_s1178" type="#_x0000_t202" style="position:absolute;left:1422;top:13909;width:8777;height:380" filled="f" stroked="f">
                <v:textbox style="mso-next-textbox:#_x0000_s1178">
                  <w:txbxContent>
                    <w:p w:rsidR="003003A1" w:rsidRPr="00D72499" w:rsidRDefault="003003A1" w:rsidP="003003A1">
                      <w:pPr>
                        <w:rPr>
                          <w:i/>
                          <w:iCs/>
                          <w:rtl/>
                        </w:rPr>
                      </w:pPr>
                    </w:p>
                  </w:txbxContent>
                </v:textbox>
              </v:shape>
              <v:shape id="_x0000_s1179" type="#_x0000_t202" style="position:absolute;left:1466;top:14320;width:8777;height:380" filled="f" stroked="f">
                <v:textbox style="mso-next-textbox:#_x0000_s1179">
                  <w:txbxContent>
                    <w:p w:rsidR="003003A1" w:rsidRPr="00D72499" w:rsidRDefault="003003A1" w:rsidP="007B3C47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  <v:shape id="_x0000_s1180" type="#_x0000_t202" style="position:absolute;left:1400;top:14713;width:8777;height:380" filled="f" stroked="f">
                <v:textbox style="mso-next-textbox:#_x0000_s1180">
                  <w:txbxContent>
                    <w:p w:rsidR="003003A1" w:rsidRPr="00D72499" w:rsidRDefault="003003A1" w:rsidP="003003A1">
                      <w:pPr>
                        <w:rPr>
                          <w:i/>
                          <w:iCs/>
                          <w:rtl/>
                        </w:rPr>
                      </w:pPr>
                    </w:p>
                  </w:txbxContent>
                </v:textbox>
              </v:shape>
              <v:shape id="_x0000_s1181" type="#_x0000_t202" style="position:absolute;left:1298;top:1680;width:1822;height:380" filled="f" stroked="f">
                <v:textbox>
                  <w:txbxContent>
                    <w:p w:rsidR="003003A1" w:rsidRPr="00D72499" w:rsidRDefault="003003A1" w:rsidP="00E064F9">
                      <w:pPr>
                        <w:rPr>
                          <w:i/>
                          <w:iCs/>
                        </w:rPr>
                      </w:pPr>
                    </w:p>
                  </w:txbxContent>
                </v:textbox>
              </v:shape>
            </v:group>
            <w10:wrap anchorx="page"/>
          </v:group>
        </w:pict>
      </w:r>
      <w:r w:rsidR="005A3345">
        <w:rPr>
          <w:rFonts w:cs="B Homa" w:hint="cs"/>
          <w:b/>
          <w:bCs/>
          <w:i/>
          <w:iCs/>
          <w:sz w:val="28"/>
          <w:szCs w:val="28"/>
          <w:rtl/>
        </w:rPr>
        <w:t xml:space="preserve">                                   </w:t>
      </w:r>
      <w:r w:rsidR="000F0F5A" w:rsidRPr="005A3345">
        <w:rPr>
          <w:rFonts w:cs="B Homa" w:hint="cs"/>
          <w:b/>
          <w:bCs/>
          <w:i/>
          <w:iCs/>
          <w:sz w:val="28"/>
          <w:szCs w:val="28"/>
          <w:rtl/>
        </w:rPr>
        <w:t>طرح</w:t>
      </w:r>
      <w:r w:rsidR="000F0F5A" w:rsidRPr="005A3345">
        <w:rPr>
          <w:rFonts w:cs="B Homa"/>
          <w:b/>
          <w:bCs/>
          <w:i/>
          <w:iCs/>
          <w:sz w:val="28"/>
          <w:szCs w:val="28"/>
          <w:rtl/>
        </w:rPr>
        <w:t xml:space="preserve"> </w:t>
      </w:r>
      <w:r w:rsidR="000F0F5A" w:rsidRPr="005A3345">
        <w:rPr>
          <w:rFonts w:cs="B Homa" w:hint="cs"/>
          <w:b/>
          <w:bCs/>
          <w:i/>
          <w:iCs/>
          <w:sz w:val="28"/>
          <w:szCs w:val="28"/>
          <w:rtl/>
        </w:rPr>
        <w:t>درس</w:t>
      </w:r>
      <w:r w:rsidR="000F0F5A" w:rsidRPr="005A3345">
        <w:rPr>
          <w:rFonts w:cs="B Homa"/>
          <w:b/>
          <w:bCs/>
          <w:i/>
          <w:iCs/>
          <w:sz w:val="28"/>
          <w:szCs w:val="28"/>
          <w:rtl/>
        </w:rPr>
        <w:t xml:space="preserve"> </w:t>
      </w:r>
      <w:r w:rsidR="000F0F5A" w:rsidRPr="005A3345">
        <w:rPr>
          <w:rFonts w:cs="B Homa" w:hint="cs"/>
          <w:b/>
          <w:bCs/>
          <w:i/>
          <w:iCs/>
          <w:sz w:val="28"/>
          <w:szCs w:val="28"/>
          <w:rtl/>
        </w:rPr>
        <w:t>دوره</w:t>
      </w:r>
      <w:r w:rsidR="000F0F5A" w:rsidRPr="005A3345">
        <w:rPr>
          <w:rFonts w:cs="B Homa"/>
          <w:b/>
          <w:bCs/>
          <w:i/>
          <w:iCs/>
          <w:sz w:val="28"/>
          <w:szCs w:val="28"/>
          <w:rtl/>
        </w:rPr>
        <w:t xml:space="preserve"> </w:t>
      </w:r>
      <w:r w:rsidR="000F0F5A" w:rsidRPr="005A3345">
        <w:rPr>
          <w:rFonts w:cs="B Homa" w:hint="cs"/>
          <w:b/>
          <w:bCs/>
          <w:i/>
          <w:iCs/>
          <w:sz w:val="28"/>
          <w:szCs w:val="28"/>
          <w:rtl/>
        </w:rPr>
        <w:t>آموزشی</w:t>
      </w:r>
      <w:r w:rsidR="000F0F5A" w:rsidRPr="005A3345">
        <w:rPr>
          <w:rFonts w:cs="B Roya" w:hint="cs"/>
          <w:rtl/>
        </w:rPr>
        <w:t xml:space="preserve">         </w:t>
      </w:r>
      <w:r w:rsidR="008B407E" w:rsidRPr="005A3345">
        <w:rPr>
          <w:rFonts w:cs="B Roya" w:hint="cs"/>
          <w:rtl/>
        </w:rPr>
        <w:t xml:space="preserve">     </w:t>
      </w:r>
      <w:r w:rsidR="005A3345">
        <w:rPr>
          <w:rFonts w:cs="B Roya" w:hint="cs"/>
          <w:rtl/>
        </w:rPr>
        <w:t xml:space="preserve"> </w:t>
      </w:r>
      <w:r w:rsidR="009D1CB4" w:rsidRPr="005A3345">
        <w:rPr>
          <w:rFonts w:cs="B Roya" w:hint="cs"/>
          <w:rtl/>
        </w:rPr>
        <w:t>شماره طرح درس</w:t>
      </w:r>
      <w:r w:rsidR="008B407E" w:rsidRPr="005A3345">
        <w:rPr>
          <w:rFonts w:cs="B Roya" w:hint="cs"/>
          <w:color w:val="BFBFBF" w:themeColor="background1" w:themeShade="BF"/>
          <w:rtl/>
        </w:rPr>
        <w:t>:</w:t>
      </w:r>
      <w:r w:rsidR="003003A1" w:rsidRPr="005A3345">
        <w:rPr>
          <w:rFonts w:cs="B Roya" w:hint="cs"/>
          <w:color w:val="BFBFBF" w:themeColor="background1" w:themeShade="BF"/>
          <w:rtl/>
        </w:rPr>
        <w:t xml:space="preserve">   </w:t>
      </w:r>
      <w:r w:rsidR="008B407E" w:rsidRPr="005A3345">
        <w:rPr>
          <w:rFonts w:cs="B Roya" w:hint="cs"/>
          <w:color w:val="BFBFBF" w:themeColor="background1" w:themeShade="BF"/>
          <w:rtl/>
        </w:rPr>
        <w:t>................................</w:t>
      </w:r>
    </w:p>
    <w:tbl>
      <w:tblPr>
        <w:tblStyle w:val="TableGrid"/>
        <w:bidiVisual/>
        <w:tblW w:w="10272" w:type="dxa"/>
        <w:jc w:val="center"/>
        <w:tblLook w:val="04A0"/>
      </w:tblPr>
      <w:tblGrid>
        <w:gridCol w:w="471"/>
        <w:gridCol w:w="2010"/>
        <w:gridCol w:w="744"/>
        <w:gridCol w:w="447"/>
        <w:gridCol w:w="872"/>
        <w:gridCol w:w="456"/>
        <w:gridCol w:w="395"/>
        <w:gridCol w:w="449"/>
        <w:gridCol w:w="450"/>
        <w:gridCol w:w="3978"/>
      </w:tblGrid>
      <w:tr w:rsidR="009D1CB4" w:rsidRPr="005A3345" w:rsidTr="00D9752B">
        <w:trPr>
          <w:jc w:val="center"/>
        </w:trPr>
        <w:tc>
          <w:tcPr>
            <w:tcW w:w="10272" w:type="dxa"/>
            <w:gridSpan w:val="10"/>
            <w:tcBorders>
              <w:bottom w:val="single" w:sz="4" w:space="0" w:color="auto"/>
            </w:tcBorders>
            <w:shd w:val="clear" w:color="auto" w:fill="EEECE1" w:themeFill="background2"/>
          </w:tcPr>
          <w:p w:rsidR="009D1CB4" w:rsidRPr="005A3345" w:rsidRDefault="009D1CB4" w:rsidP="00A211A4">
            <w:pPr>
              <w:tabs>
                <w:tab w:val="center" w:pos="4601"/>
                <w:tab w:val="left" w:pos="7001"/>
              </w:tabs>
              <w:jc w:val="center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sz w:val="24"/>
                <w:szCs w:val="24"/>
                <w:rtl/>
              </w:rPr>
              <w:t>مشخصات کلی دوره آموزشی</w:t>
            </w:r>
          </w:p>
        </w:tc>
      </w:tr>
      <w:tr w:rsidR="008B407E" w:rsidRPr="005A3345" w:rsidTr="00D9752B">
        <w:trPr>
          <w:jc w:val="center"/>
        </w:trPr>
        <w:tc>
          <w:tcPr>
            <w:tcW w:w="471" w:type="dxa"/>
            <w:tcBorders>
              <w:top w:val="single" w:sz="4" w:space="0" w:color="auto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AA1B37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1-</w:t>
            </w:r>
          </w:p>
        </w:tc>
        <w:tc>
          <w:tcPr>
            <w:tcW w:w="201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موضوع آموزش:</w:t>
            </w:r>
          </w:p>
        </w:tc>
        <w:tc>
          <w:tcPr>
            <w:tcW w:w="3363" w:type="dxa"/>
            <w:gridSpan w:val="6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color w:val="BFBFBF" w:themeColor="background1" w:themeShade="BF"/>
                <w:rtl/>
              </w:rPr>
            </w:pPr>
            <w:r w:rsidRPr="005A3345">
              <w:rPr>
                <w:rFonts w:cs="B Roya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</w:t>
            </w:r>
          </w:p>
        </w:tc>
        <w:tc>
          <w:tcPr>
            <w:tcW w:w="45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AA1B37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7-</w:t>
            </w:r>
          </w:p>
        </w:tc>
        <w:tc>
          <w:tcPr>
            <w:tcW w:w="3978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:rsidR="008B407E" w:rsidRPr="005A3345" w:rsidRDefault="008B407E" w:rsidP="008B407E">
            <w:pPr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 xml:space="preserve">نام مربی :          </w:t>
            </w:r>
            <w:r w:rsidRPr="005A3345">
              <w:rPr>
                <w:rFonts w:cs="B Roya" w:hint="cs"/>
                <w:b/>
                <w:bCs/>
                <w:color w:val="548DD4" w:themeColor="text2" w:themeTint="99"/>
                <w:rtl/>
              </w:rPr>
              <w:t xml:space="preserve">  </w:t>
            </w:r>
            <w:r w:rsidRPr="005A3345">
              <w:rPr>
                <w:rFonts w:cs="B Roya" w:hint="cs"/>
                <w:b/>
                <w:bCs/>
                <w:color w:val="BFBFBF" w:themeColor="background1" w:themeShade="BF"/>
                <w:rtl/>
              </w:rPr>
              <w:t>......................</w:t>
            </w:r>
            <w:r w:rsidR="0030559E" w:rsidRPr="005A3345">
              <w:rPr>
                <w:rFonts w:cs="B Roya" w:hint="cs"/>
                <w:b/>
                <w:bCs/>
                <w:color w:val="BFBFBF" w:themeColor="background1" w:themeShade="BF"/>
                <w:rtl/>
              </w:rPr>
              <w:t>.</w:t>
            </w:r>
            <w:r w:rsidRPr="005A3345">
              <w:rPr>
                <w:rFonts w:cs="B Roya" w:hint="cs"/>
                <w:b/>
                <w:bCs/>
                <w:color w:val="BFBFBF" w:themeColor="background1" w:themeShade="BF"/>
                <w:rtl/>
              </w:rPr>
              <w:t>.............</w:t>
            </w:r>
          </w:p>
        </w:tc>
      </w:tr>
      <w:tr w:rsidR="008B407E" w:rsidRPr="005A3345" w:rsidTr="00D9752B">
        <w:trPr>
          <w:jc w:val="center"/>
        </w:trPr>
        <w:tc>
          <w:tcPr>
            <w:tcW w:w="471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AA1B37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2-</w:t>
            </w:r>
          </w:p>
        </w:tc>
        <w:tc>
          <w:tcPr>
            <w:tcW w:w="20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مدت آموزش به ساعت:</w:t>
            </w:r>
          </w:p>
        </w:tc>
        <w:tc>
          <w:tcPr>
            <w:tcW w:w="3363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color w:val="548DD4" w:themeColor="text2" w:themeTint="99"/>
                <w:rtl/>
              </w:rPr>
            </w:pPr>
            <w:r w:rsidRPr="005A3345">
              <w:rPr>
                <w:rFonts w:cs="B Roya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</w:t>
            </w:r>
          </w:p>
        </w:tc>
        <w:tc>
          <w:tcPr>
            <w:tcW w:w="4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AA1B37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8-</w:t>
            </w:r>
          </w:p>
        </w:tc>
        <w:tc>
          <w:tcPr>
            <w:tcW w:w="39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 xml:space="preserve">تعداد فراگیران :  </w:t>
            </w:r>
            <w:r w:rsidRPr="005A3345">
              <w:rPr>
                <w:rFonts w:cs="B Roya" w:hint="cs"/>
                <w:b/>
                <w:bCs/>
                <w:color w:val="BFBFBF" w:themeColor="background1" w:themeShade="BF"/>
                <w:rtl/>
              </w:rPr>
              <w:t>....................................</w:t>
            </w:r>
          </w:p>
        </w:tc>
      </w:tr>
      <w:tr w:rsidR="008B407E" w:rsidRPr="005A3345" w:rsidTr="00D9752B">
        <w:trPr>
          <w:jc w:val="center"/>
        </w:trPr>
        <w:tc>
          <w:tcPr>
            <w:tcW w:w="471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AA1B37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3-</w:t>
            </w:r>
          </w:p>
        </w:tc>
        <w:tc>
          <w:tcPr>
            <w:tcW w:w="20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زمان برگزاری آموزش:</w:t>
            </w:r>
          </w:p>
        </w:tc>
        <w:tc>
          <w:tcPr>
            <w:tcW w:w="3363" w:type="dxa"/>
            <w:gridSpan w:val="6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color w:val="548DD4" w:themeColor="text2" w:themeTint="99"/>
                <w:rtl/>
              </w:rPr>
            </w:pPr>
            <w:r w:rsidRPr="005A3345">
              <w:rPr>
                <w:rFonts w:cs="B Roya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</w:t>
            </w:r>
          </w:p>
        </w:tc>
        <w:tc>
          <w:tcPr>
            <w:tcW w:w="45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</w:p>
        </w:tc>
        <w:tc>
          <w:tcPr>
            <w:tcW w:w="3978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</w:p>
        </w:tc>
      </w:tr>
      <w:tr w:rsidR="008B407E" w:rsidRPr="005A3345" w:rsidTr="00D9752B">
        <w:trPr>
          <w:jc w:val="center"/>
        </w:trPr>
        <w:tc>
          <w:tcPr>
            <w:tcW w:w="471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AA1B37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4-</w:t>
            </w:r>
          </w:p>
        </w:tc>
        <w:tc>
          <w:tcPr>
            <w:tcW w:w="20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D84CFB">
            <w:pPr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نوع آموزش:</w:t>
            </w:r>
          </w:p>
        </w:tc>
        <w:tc>
          <w:tcPr>
            <w:tcW w:w="7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سمینار</w:t>
            </w:r>
          </w:p>
        </w:tc>
        <w:tc>
          <w:tcPr>
            <w:tcW w:w="4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</w:p>
        </w:tc>
        <w:tc>
          <w:tcPr>
            <w:tcW w:w="1328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کلاس آموزشی</w:t>
            </w:r>
          </w:p>
        </w:tc>
        <w:tc>
          <w:tcPr>
            <w:tcW w:w="395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1063D7" w:rsidP="009D1CB4">
            <w:pPr>
              <w:rPr>
                <w:rFonts w:cs="B Roya"/>
                <w:b/>
                <w:bCs/>
                <w:rtl/>
              </w:rPr>
            </w:pPr>
            <w:r>
              <w:rPr>
                <w:rFonts w:cs="B Roya"/>
                <w:b/>
                <w:bCs/>
                <w:noProof/>
                <w:rtl/>
              </w:rPr>
              <w:pict>
                <v:group id="_x0000_s1185" style="position:absolute;left:0;text-align:left;margin-left:-.25pt;margin-top:3.35pt;width:99.15pt;height:44.45pt;z-index:251816960;mso-position-horizontal-relative:text;mso-position-vertical-relative:text" coordorigin="5797,3053" coordsize="1983,889">
                  <v:rect id="_x0000_s1101" style="position:absolute;left:7540;top:3067;width:231;height:177" o:regroupid="2">
                    <v:textbox style="mso-next-textbox:#_x0000_s1101">
                      <w:txbxContent>
                        <w:p w:rsidR="00D84CFB" w:rsidRPr="00D84CFB" w:rsidRDefault="00D84CFB">
                          <w:pPr>
                            <w:rPr>
                              <w:sz w:val="200"/>
                              <w:szCs w:val="200"/>
                            </w:rPr>
                          </w:pPr>
                          <w:r>
                            <w:rPr>
                              <w:rFonts w:ascii="Times New Roman" w:hAnsi="Times New Roman" w:cs="Times New Roman" w:hint="cs"/>
                              <w:b/>
                              <w:bCs/>
                              <w:rtl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_x0000_s1102" style="position:absolute;left:5797;top:3053;width:231;height:177" o:regroupid="2"/>
                  <v:rect id="_x0000_s1103" style="position:absolute;left:7549;top:3415;width:231;height:177" o:regroupid="2"/>
                  <v:rect id="_x0000_s1104" style="position:absolute;left:6214;top:3401;width:231;height:177" o:regroupid="2"/>
                  <v:rect id="_x0000_s1105" style="position:absolute;left:7537;top:3765;width:231;height:177" o:regroupid="2"/>
                  <v:rect id="_x0000_s1106" style="position:absolute;left:6214;top:3765;width:231;height:177" o:regroupid="2"/>
                  <w10:wrap anchorx="page"/>
                </v:group>
              </w:pict>
            </w:r>
          </w:p>
        </w:tc>
        <w:tc>
          <w:tcPr>
            <w:tcW w:w="4877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 xml:space="preserve">مدت آموزشهای تئوری و علمی:  </w:t>
            </w:r>
            <w:r w:rsidRPr="005A3345">
              <w:rPr>
                <w:rFonts w:cs="B Roya" w:hint="cs"/>
                <w:b/>
                <w:bCs/>
                <w:color w:val="548DD4" w:themeColor="text2" w:themeTint="99"/>
                <w:rtl/>
              </w:rPr>
              <w:t xml:space="preserve"> </w:t>
            </w:r>
            <w:r w:rsidRPr="005A3345">
              <w:rPr>
                <w:rFonts w:cs="B Roya" w:hint="cs"/>
                <w:b/>
                <w:bCs/>
                <w:color w:val="BFBFBF" w:themeColor="background1" w:themeShade="BF"/>
                <w:rtl/>
              </w:rPr>
              <w:t>.............................</w:t>
            </w:r>
          </w:p>
        </w:tc>
      </w:tr>
      <w:tr w:rsidR="008B407E" w:rsidRPr="005A3345" w:rsidTr="00D9752B">
        <w:trPr>
          <w:jc w:val="center"/>
        </w:trPr>
        <w:tc>
          <w:tcPr>
            <w:tcW w:w="471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AA1B37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5-</w:t>
            </w:r>
          </w:p>
        </w:tc>
        <w:tc>
          <w:tcPr>
            <w:tcW w:w="20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کارگاه آموزشی:</w:t>
            </w:r>
          </w:p>
        </w:tc>
        <w:tc>
          <w:tcPr>
            <w:tcW w:w="7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B60AD9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دارد</w:t>
            </w:r>
          </w:p>
        </w:tc>
        <w:tc>
          <w:tcPr>
            <w:tcW w:w="4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</w:p>
        </w:tc>
        <w:tc>
          <w:tcPr>
            <w:tcW w:w="8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B60AD9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ندارد</w:t>
            </w:r>
          </w:p>
        </w:tc>
        <w:tc>
          <w:tcPr>
            <w:tcW w:w="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</w:p>
        </w:tc>
        <w:tc>
          <w:tcPr>
            <w:tcW w:w="5272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auto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 xml:space="preserve">         مدت زمان کارگاه آموزشی:       </w:t>
            </w:r>
            <w:r w:rsidRPr="005A3345">
              <w:rPr>
                <w:rFonts w:cs="B Roya" w:hint="cs"/>
                <w:b/>
                <w:bCs/>
                <w:color w:val="548DD4" w:themeColor="text2" w:themeTint="99"/>
                <w:rtl/>
              </w:rPr>
              <w:t xml:space="preserve">  </w:t>
            </w:r>
            <w:r w:rsidRPr="005A3345">
              <w:rPr>
                <w:rFonts w:cs="B Roya" w:hint="cs"/>
                <w:b/>
                <w:bCs/>
                <w:color w:val="BFBFBF" w:themeColor="background1" w:themeShade="BF"/>
                <w:rtl/>
              </w:rPr>
              <w:t>..............................</w:t>
            </w:r>
          </w:p>
        </w:tc>
      </w:tr>
      <w:tr w:rsidR="008B407E" w:rsidRPr="005A3345" w:rsidTr="00D9752B">
        <w:trPr>
          <w:jc w:val="center"/>
        </w:trPr>
        <w:tc>
          <w:tcPr>
            <w:tcW w:w="471" w:type="dxa"/>
            <w:tcBorders>
              <w:top w:val="single" w:sz="4" w:space="0" w:color="FFFFFF" w:themeColor="background1"/>
              <w:left w:val="single" w:sz="4" w:space="0" w:color="auto"/>
              <w:bottom w:val="single" w:sz="4" w:space="0" w:color="auto"/>
              <w:right w:val="single" w:sz="4" w:space="0" w:color="FFFFFF" w:themeColor="background1"/>
            </w:tcBorders>
          </w:tcPr>
          <w:p w:rsidR="008B407E" w:rsidRPr="005A3345" w:rsidRDefault="008B407E" w:rsidP="00AA1B37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6-</w:t>
            </w:r>
          </w:p>
        </w:tc>
        <w:tc>
          <w:tcPr>
            <w:tcW w:w="20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کار عملی:</w:t>
            </w:r>
          </w:p>
        </w:tc>
        <w:tc>
          <w:tcPr>
            <w:tcW w:w="7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8B407E" w:rsidRPr="005A3345" w:rsidRDefault="008B407E" w:rsidP="00B60AD9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دارد</w:t>
            </w:r>
          </w:p>
        </w:tc>
        <w:tc>
          <w:tcPr>
            <w:tcW w:w="4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</w:p>
        </w:tc>
        <w:tc>
          <w:tcPr>
            <w:tcW w:w="8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8B407E" w:rsidRPr="005A3345" w:rsidRDefault="008B407E" w:rsidP="00B60AD9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ندارد</w:t>
            </w:r>
          </w:p>
        </w:tc>
        <w:tc>
          <w:tcPr>
            <w:tcW w:w="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</w:p>
        </w:tc>
        <w:tc>
          <w:tcPr>
            <w:tcW w:w="5272" w:type="dxa"/>
            <w:gridSpan w:val="4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auto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 xml:space="preserve">         مدت آموزشهای عملی:              </w:t>
            </w:r>
            <w:r w:rsidRPr="005A3345">
              <w:rPr>
                <w:rFonts w:cs="B Roya" w:hint="cs"/>
                <w:b/>
                <w:bCs/>
                <w:color w:val="BFBFBF" w:themeColor="background1" w:themeShade="BF"/>
                <w:rtl/>
              </w:rPr>
              <w:t xml:space="preserve"> ..............................</w:t>
            </w:r>
          </w:p>
        </w:tc>
      </w:tr>
      <w:tr w:rsidR="00B60AD9" w:rsidRPr="005A3345" w:rsidTr="00D9752B">
        <w:trPr>
          <w:trHeight w:val="177"/>
          <w:jc w:val="center"/>
        </w:trPr>
        <w:tc>
          <w:tcPr>
            <w:tcW w:w="10272" w:type="dxa"/>
            <w:gridSpan w:val="10"/>
            <w:tcBorders>
              <w:top w:val="single" w:sz="4" w:space="0" w:color="auto"/>
            </w:tcBorders>
          </w:tcPr>
          <w:p w:rsidR="00B60AD9" w:rsidRPr="005A3345" w:rsidRDefault="00B60AD9" w:rsidP="009D1CB4">
            <w:pPr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هدف کلی آموزش :</w:t>
            </w:r>
          </w:p>
          <w:p w:rsidR="00B60AD9" w:rsidRPr="005A3345" w:rsidRDefault="0030559E" w:rsidP="0030559E">
            <w:pPr>
              <w:rPr>
                <w:rFonts w:cs="B Roya"/>
                <w:b/>
                <w:bCs/>
                <w:color w:val="BFBFBF" w:themeColor="background1" w:themeShade="BF"/>
                <w:rtl/>
              </w:rPr>
            </w:pPr>
            <w:r w:rsidRPr="005A3345">
              <w:rPr>
                <w:rFonts w:cs="B Roya" w:hint="cs"/>
                <w:b/>
                <w:bCs/>
                <w:color w:val="548DD4" w:themeColor="text2" w:themeTint="99"/>
                <w:rtl/>
              </w:rPr>
              <w:t xml:space="preserve">            </w:t>
            </w:r>
            <w:r w:rsidR="008B407E" w:rsidRPr="005A3345">
              <w:rPr>
                <w:rFonts w:cs="B Roya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..................................................................................................................................................................................................</w:t>
            </w:r>
          </w:p>
          <w:p w:rsidR="00B60AD9" w:rsidRPr="005A3345" w:rsidRDefault="0030559E" w:rsidP="009D1CB4">
            <w:pPr>
              <w:rPr>
                <w:rFonts w:cs="B Roya"/>
                <w:b/>
                <w:bCs/>
                <w:color w:val="BFBFBF" w:themeColor="background1" w:themeShade="BF"/>
                <w:rtl/>
              </w:rPr>
            </w:pPr>
            <w:r w:rsidRPr="005A3345">
              <w:rPr>
                <w:rFonts w:cs="B Roya" w:hint="cs"/>
                <w:b/>
                <w:bCs/>
                <w:color w:val="BFBFBF" w:themeColor="background1" w:themeShade="BF"/>
                <w:rtl/>
              </w:rPr>
              <w:t xml:space="preserve">     </w:t>
            </w:r>
            <w:r w:rsidR="008B407E" w:rsidRPr="005A3345">
              <w:rPr>
                <w:rFonts w:cs="B Roya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.........................................................................................................................................................................................................</w:t>
            </w:r>
          </w:p>
          <w:p w:rsidR="00B60AD9" w:rsidRPr="005A3345" w:rsidRDefault="0030559E" w:rsidP="009D1CB4">
            <w:pPr>
              <w:rPr>
                <w:rFonts w:cs="B Roya"/>
                <w:b/>
                <w:bCs/>
                <w:color w:val="548DD4" w:themeColor="text2" w:themeTint="99"/>
                <w:rtl/>
              </w:rPr>
            </w:pPr>
            <w:r w:rsidRPr="005A3345">
              <w:rPr>
                <w:rFonts w:cs="B Roya" w:hint="cs"/>
                <w:b/>
                <w:bCs/>
                <w:color w:val="BFBFBF" w:themeColor="background1" w:themeShade="BF"/>
                <w:rtl/>
              </w:rPr>
              <w:t xml:space="preserve">     </w:t>
            </w:r>
            <w:r w:rsidR="008B407E" w:rsidRPr="005A3345">
              <w:rPr>
                <w:rFonts w:cs="B Roya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.........................................................................................................................................................................................................</w:t>
            </w:r>
          </w:p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</w:p>
        </w:tc>
      </w:tr>
      <w:tr w:rsidR="00B60AD9" w:rsidRPr="005A3345" w:rsidTr="00267C16">
        <w:trPr>
          <w:trHeight w:val="3008"/>
          <w:jc w:val="center"/>
        </w:trPr>
        <w:tc>
          <w:tcPr>
            <w:tcW w:w="10272" w:type="dxa"/>
            <w:gridSpan w:val="10"/>
          </w:tcPr>
          <w:p w:rsidR="00B60AD9" w:rsidRPr="005A3345" w:rsidRDefault="00B60AD9" w:rsidP="009D1CB4">
            <w:pPr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اهداف جزئی آموزش</w:t>
            </w:r>
            <w:r w:rsidR="008B407E" w:rsidRPr="005A3345">
              <w:rPr>
                <w:rFonts w:cs="B Roya" w:hint="cs"/>
                <w:b/>
                <w:bCs/>
                <w:rtl/>
              </w:rPr>
              <w:t xml:space="preserve"> :</w:t>
            </w:r>
          </w:p>
          <w:p w:rsidR="00B60AD9" w:rsidRPr="005A3345" w:rsidRDefault="00B60AD9" w:rsidP="008B5BD6">
            <w:pPr>
              <w:spacing w:line="276" w:lineRule="auto"/>
              <w:rPr>
                <w:rFonts w:cs="B Roya"/>
                <w:b/>
                <w:bCs/>
                <w:rtl/>
              </w:rPr>
            </w:pPr>
          </w:p>
          <w:p w:rsidR="00B60AD9" w:rsidRPr="005A3345" w:rsidRDefault="00B60AD9" w:rsidP="008B5BD6">
            <w:pPr>
              <w:spacing w:line="276" w:lineRule="auto"/>
              <w:rPr>
                <w:rFonts w:cs="B Roya"/>
                <w:b/>
                <w:bCs/>
                <w:color w:val="BFBFBF" w:themeColor="background1" w:themeShade="BF"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1-</w:t>
            </w:r>
            <w:r w:rsidR="008B407E" w:rsidRPr="005A3345">
              <w:rPr>
                <w:rFonts w:cs="B Roya" w:hint="cs"/>
                <w:b/>
                <w:bCs/>
                <w:rtl/>
              </w:rPr>
              <w:t xml:space="preserve">       </w:t>
            </w:r>
            <w:r w:rsidR="008B407E" w:rsidRPr="005A3345">
              <w:rPr>
                <w:rFonts w:cs="B Roya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..................................................................................................................................................................................................</w:t>
            </w:r>
          </w:p>
          <w:p w:rsidR="00B60AD9" w:rsidRPr="005A3345" w:rsidRDefault="00B60AD9" w:rsidP="008B5BD6">
            <w:pPr>
              <w:spacing w:line="276" w:lineRule="auto"/>
              <w:rPr>
                <w:rFonts w:cs="B Roya"/>
                <w:b/>
                <w:bCs/>
                <w:color w:val="BFBFBF" w:themeColor="background1" w:themeShade="BF"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2-</w:t>
            </w:r>
            <w:r w:rsidR="008B407E" w:rsidRPr="005A3345">
              <w:rPr>
                <w:rFonts w:cs="B Roya" w:hint="cs"/>
                <w:b/>
                <w:bCs/>
                <w:rtl/>
              </w:rPr>
              <w:t xml:space="preserve">     </w:t>
            </w:r>
            <w:r w:rsidR="008B407E" w:rsidRPr="005A3345">
              <w:rPr>
                <w:rFonts w:cs="B Roya" w:hint="cs"/>
                <w:b/>
                <w:bCs/>
                <w:color w:val="548DD4" w:themeColor="text2" w:themeTint="99"/>
                <w:rtl/>
              </w:rPr>
              <w:t xml:space="preserve"> </w:t>
            </w:r>
            <w:r w:rsidR="008B407E" w:rsidRPr="005A3345">
              <w:rPr>
                <w:rFonts w:cs="B Roya" w:hint="cs"/>
                <w:b/>
                <w:bCs/>
                <w:color w:val="BFBFBF" w:themeColor="background1" w:themeShade="BF"/>
                <w:rtl/>
              </w:rPr>
              <w:t>..................................................................................................................................................................................................</w:t>
            </w:r>
          </w:p>
          <w:p w:rsidR="00B60AD9" w:rsidRPr="005A3345" w:rsidRDefault="00B60AD9" w:rsidP="008B5BD6">
            <w:pPr>
              <w:spacing w:line="276" w:lineRule="auto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3-</w:t>
            </w:r>
            <w:r w:rsidR="008B407E" w:rsidRPr="005A3345">
              <w:rPr>
                <w:rFonts w:cs="B Roya" w:hint="cs"/>
                <w:b/>
                <w:bCs/>
                <w:rtl/>
              </w:rPr>
              <w:t xml:space="preserve">     </w:t>
            </w:r>
            <w:r w:rsidR="008B407E" w:rsidRPr="005A3345">
              <w:rPr>
                <w:rFonts w:cs="B Roya" w:hint="cs"/>
                <w:b/>
                <w:bCs/>
                <w:color w:val="BFBFBF" w:themeColor="background1" w:themeShade="BF"/>
                <w:rtl/>
              </w:rPr>
              <w:t xml:space="preserve"> ..................................................................................................................................................................................................</w:t>
            </w:r>
          </w:p>
          <w:p w:rsidR="00B60AD9" w:rsidRPr="005A3345" w:rsidRDefault="00B60AD9" w:rsidP="008B5BD6">
            <w:pPr>
              <w:spacing w:line="276" w:lineRule="auto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4-</w:t>
            </w:r>
            <w:r w:rsidR="008B407E" w:rsidRPr="005A3345">
              <w:rPr>
                <w:rFonts w:cs="B Roya" w:hint="cs"/>
                <w:b/>
                <w:bCs/>
                <w:rtl/>
              </w:rPr>
              <w:t xml:space="preserve">    </w:t>
            </w:r>
            <w:r w:rsidR="008B407E" w:rsidRPr="005A3345">
              <w:rPr>
                <w:rFonts w:cs="B Roya" w:hint="cs"/>
                <w:b/>
                <w:bCs/>
                <w:color w:val="BFBFBF" w:themeColor="background1" w:themeShade="BF"/>
                <w:rtl/>
              </w:rPr>
              <w:t xml:space="preserve">  ..................................................................................................................................................................................................</w:t>
            </w:r>
          </w:p>
          <w:p w:rsidR="00B60AD9" w:rsidRPr="005A3345" w:rsidRDefault="00B60AD9" w:rsidP="008B5BD6">
            <w:pPr>
              <w:spacing w:line="276" w:lineRule="auto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5-</w:t>
            </w:r>
            <w:r w:rsidR="008B407E" w:rsidRPr="005A3345">
              <w:rPr>
                <w:rFonts w:cs="B Roya" w:hint="cs"/>
                <w:b/>
                <w:bCs/>
                <w:rtl/>
              </w:rPr>
              <w:t xml:space="preserve">     </w:t>
            </w:r>
            <w:r w:rsidR="008B407E" w:rsidRPr="005A3345">
              <w:rPr>
                <w:rFonts w:cs="B Roya" w:hint="cs"/>
                <w:b/>
                <w:bCs/>
                <w:color w:val="BFBFBF" w:themeColor="background1" w:themeShade="BF"/>
                <w:rtl/>
              </w:rPr>
              <w:t xml:space="preserve"> ..................................................................................................................................................................................................</w:t>
            </w:r>
          </w:p>
          <w:p w:rsidR="008B407E" w:rsidRPr="005A3345" w:rsidRDefault="008B407E" w:rsidP="008B5BD6">
            <w:pPr>
              <w:spacing w:line="276" w:lineRule="auto"/>
              <w:rPr>
                <w:rFonts w:cs="B Roya"/>
                <w:b/>
                <w:bCs/>
                <w:rtl/>
              </w:rPr>
            </w:pPr>
          </w:p>
        </w:tc>
      </w:tr>
      <w:tr w:rsidR="00B60AD9" w:rsidRPr="005A3345" w:rsidTr="00D9752B">
        <w:trPr>
          <w:jc w:val="center"/>
        </w:trPr>
        <w:tc>
          <w:tcPr>
            <w:tcW w:w="10272" w:type="dxa"/>
            <w:gridSpan w:val="10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B60AD9" w:rsidRPr="005A3345" w:rsidRDefault="00B60AD9" w:rsidP="00B60AD9">
            <w:pPr>
              <w:jc w:val="center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sz w:val="24"/>
                <w:szCs w:val="24"/>
                <w:rtl/>
              </w:rPr>
              <w:t>وسایل کمک آموزشی</w:t>
            </w:r>
          </w:p>
        </w:tc>
      </w:tr>
      <w:tr w:rsidR="008B407E" w:rsidRPr="005A3345" w:rsidTr="00D9752B">
        <w:trPr>
          <w:jc w:val="center"/>
        </w:trPr>
        <w:tc>
          <w:tcPr>
            <w:tcW w:w="471" w:type="dxa"/>
            <w:tcBorders>
              <w:bottom w:val="nil"/>
              <w:right w:val="single" w:sz="4" w:space="0" w:color="FFFFFF" w:themeColor="background1"/>
            </w:tcBorders>
          </w:tcPr>
          <w:p w:rsidR="008B407E" w:rsidRPr="005A3345" w:rsidRDefault="008B407E" w:rsidP="00AA1B37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1-</w:t>
            </w:r>
          </w:p>
        </w:tc>
        <w:tc>
          <w:tcPr>
            <w:tcW w:w="2010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جزوه آموزشی:</w:t>
            </w:r>
          </w:p>
        </w:tc>
        <w:tc>
          <w:tcPr>
            <w:tcW w:w="744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8B407E" w:rsidRPr="005A3345" w:rsidRDefault="008B407E" w:rsidP="000771B2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دارد</w:t>
            </w:r>
          </w:p>
        </w:tc>
        <w:tc>
          <w:tcPr>
            <w:tcW w:w="447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8B407E" w:rsidRPr="005A3345" w:rsidRDefault="008B407E" w:rsidP="000771B2">
            <w:pPr>
              <w:rPr>
                <w:rFonts w:cs="B Roya"/>
                <w:b/>
                <w:bCs/>
                <w:rtl/>
              </w:rPr>
            </w:pPr>
          </w:p>
        </w:tc>
        <w:tc>
          <w:tcPr>
            <w:tcW w:w="872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8B407E" w:rsidRPr="005A3345" w:rsidRDefault="008B407E" w:rsidP="000771B2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ندارد</w:t>
            </w:r>
          </w:p>
        </w:tc>
        <w:tc>
          <w:tcPr>
            <w:tcW w:w="456" w:type="dxa"/>
            <w:tcBorders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8B407E" w:rsidRPr="005A3345" w:rsidRDefault="008B407E" w:rsidP="000771B2">
            <w:pPr>
              <w:rPr>
                <w:rFonts w:cs="B Roya"/>
                <w:b/>
                <w:bCs/>
                <w:rtl/>
              </w:rPr>
            </w:pPr>
          </w:p>
        </w:tc>
        <w:tc>
          <w:tcPr>
            <w:tcW w:w="5272" w:type="dxa"/>
            <w:gridSpan w:val="4"/>
            <w:vMerge w:val="restart"/>
            <w:tcBorders>
              <w:left w:val="single" w:sz="4" w:space="0" w:color="FFFFFF" w:themeColor="background1"/>
              <w:bottom w:val="nil"/>
            </w:tcBorders>
          </w:tcPr>
          <w:p w:rsidR="008B407E" w:rsidRPr="005A3345" w:rsidRDefault="00F9294E" w:rsidP="009D1CB4">
            <w:pPr>
              <w:rPr>
                <w:rFonts w:cs="B Roya"/>
                <w:b/>
                <w:bCs/>
                <w:rtl/>
              </w:rPr>
            </w:pPr>
            <w:r>
              <w:rPr>
                <w:rFonts w:cs="B Roya"/>
                <w:b/>
                <w:bCs/>
                <w:noProof/>
                <w:rtl/>
              </w:rPr>
              <w:pict>
                <v:group id="_x0000_s1186" style="position:absolute;left:0;text-align:left;margin-left:199.45pt;margin-top:7.3pt;width:143.3pt;height:61.85pt;z-index:251801600;mso-position-horizontal-relative:text;mso-position-vertical-relative:text" coordorigin="4914,9428" coordsize="2866,1237">
                  <v:rect id="_x0000_s1080" style="position:absolute;left:7537;top:10127;width:231;height:177" o:regroupid="2"/>
                  <v:rect id="_x0000_s1081" style="position:absolute;left:6244;top:10113;width:231;height:177" o:regroupid="2"/>
                  <v:rect id="_x0000_s1082" style="position:absolute;left:4914;top:10127;width:231;height:177" o:regroupid="2"/>
                  <v:rect id="_x0000_s1087" style="position:absolute;left:7549;top:10488;width:231;height:177" o:regroupid="2"/>
                  <v:rect id="_x0000_s1088" style="position:absolute;left:6242;top:10474;width:231;height:177" o:regroupid="2"/>
                  <v:rect id="_x0000_s1093" style="position:absolute;left:7549;top:9442;width:231;height:177" o:regroupid="2"/>
                  <v:rect id="_x0000_s1094" style="position:absolute;left:6242;top:9428;width:231;height:177" o:regroupid="2"/>
                  <v:rect id="_x0000_s1095" style="position:absolute;left:7549;top:9791;width:231;height:177" o:regroupid="2"/>
                  <v:rect id="_x0000_s1096" style="position:absolute;left:6242;top:9777;width:231;height:177" o:regroupid="2"/>
                  <w10:wrap anchorx="page"/>
                </v:group>
              </w:pict>
            </w:r>
          </w:p>
        </w:tc>
      </w:tr>
      <w:tr w:rsidR="008B407E" w:rsidRPr="005A3345" w:rsidTr="00D9752B">
        <w:trPr>
          <w:trHeight w:val="299"/>
          <w:jc w:val="center"/>
        </w:trPr>
        <w:tc>
          <w:tcPr>
            <w:tcW w:w="471" w:type="dxa"/>
            <w:tcBorders>
              <w:top w:val="nil"/>
              <w:bottom w:val="nil"/>
              <w:right w:val="single" w:sz="4" w:space="0" w:color="FFFFFF" w:themeColor="background1"/>
            </w:tcBorders>
          </w:tcPr>
          <w:p w:rsidR="008B407E" w:rsidRPr="005A3345" w:rsidRDefault="008B407E" w:rsidP="00AA1B37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2-</w:t>
            </w:r>
          </w:p>
        </w:tc>
        <w:tc>
          <w:tcPr>
            <w:tcW w:w="201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ویدئو پرژکتور</w:t>
            </w:r>
          </w:p>
        </w:tc>
        <w:tc>
          <w:tcPr>
            <w:tcW w:w="74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8B407E" w:rsidRPr="005A3345" w:rsidRDefault="008B407E" w:rsidP="000771B2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دارد</w:t>
            </w:r>
          </w:p>
        </w:tc>
        <w:tc>
          <w:tcPr>
            <w:tcW w:w="447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8B407E" w:rsidRPr="005A3345" w:rsidRDefault="008B407E" w:rsidP="000771B2">
            <w:pPr>
              <w:rPr>
                <w:rFonts w:cs="B Roya"/>
                <w:b/>
                <w:bCs/>
                <w:rtl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8B407E" w:rsidRPr="005A3345" w:rsidRDefault="008B407E" w:rsidP="000771B2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ندارد</w:t>
            </w:r>
          </w:p>
        </w:tc>
        <w:tc>
          <w:tcPr>
            <w:tcW w:w="456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8B407E" w:rsidRPr="005A3345" w:rsidRDefault="008B407E" w:rsidP="000771B2">
            <w:pPr>
              <w:rPr>
                <w:rFonts w:cs="B Roya"/>
                <w:b/>
                <w:bCs/>
                <w:rtl/>
              </w:rPr>
            </w:pPr>
          </w:p>
        </w:tc>
        <w:tc>
          <w:tcPr>
            <w:tcW w:w="5272" w:type="dxa"/>
            <w:gridSpan w:val="4"/>
            <w:vMerge/>
            <w:tcBorders>
              <w:top w:val="nil"/>
              <w:left w:val="single" w:sz="4" w:space="0" w:color="FFFFFF" w:themeColor="background1"/>
              <w:bottom w:val="nil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</w:p>
        </w:tc>
      </w:tr>
      <w:tr w:rsidR="008B407E" w:rsidRPr="005A3345" w:rsidTr="00D9752B">
        <w:trPr>
          <w:jc w:val="center"/>
        </w:trPr>
        <w:tc>
          <w:tcPr>
            <w:tcW w:w="471" w:type="dxa"/>
            <w:tcBorders>
              <w:top w:val="nil"/>
              <w:bottom w:val="nil"/>
              <w:right w:val="single" w:sz="4" w:space="0" w:color="FFFFFF" w:themeColor="background1"/>
            </w:tcBorders>
          </w:tcPr>
          <w:p w:rsidR="008B5BD6" w:rsidRPr="005A3345" w:rsidRDefault="008B5BD6" w:rsidP="00AA1B37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3-</w:t>
            </w:r>
          </w:p>
        </w:tc>
        <w:tc>
          <w:tcPr>
            <w:tcW w:w="201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8B5BD6" w:rsidRPr="005A3345" w:rsidRDefault="008B5BD6" w:rsidP="009D1CB4">
            <w:pPr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فایل های آموزشی</w:t>
            </w:r>
          </w:p>
        </w:tc>
        <w:tc>
          <w:tcPr>
            <w:tcW w:w="744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8B5BD6" w:rsidRPr="005A3345" w:rsidRDefault="008B5BD6" w:rsidP="00637465">
            <w:pPr>
              <w:jc w:val="right"/>
              <w:rPr>
                <w:rFonts w:cs="B Roya"/>
                <w:b/>
                <w:bCs/>
              </w:rPr>
            </w:pPr>
            <w:r w:rsidRPr="005A3345">
              <w:rPr>
                <w:rFonts w:cs="B Roya"/>
                <w:b/>
                <w:bCs/>
              </w:rPr>
              <w:t>*.PPT</w:t>
            </w:r>
          </w:p>
        </w:tc>
        <w:tc>
          <w:tcPr>
            <w:tcW w:w="447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8B5BD6" w:rsidRPr="005A3345" w:rsidRDefault="008B5BD6" w:rsidP="00637465">
            <w:pPr>
              <w:jc w:val="right"/>
              <w:rPr>
                <w:rFonts w:cs="B Roya"/>
                <w:b/>
                <w:bCs/>
                <w:noProof/>
                <w:rtl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8B5BD6" w:rsidRPr="005A3345" w:rsidRDefault="008B5BD6" w:rsidP="00637465">
            <w:pPr>
              <w:jc w:val="right"/>
              <w:rPr>
                <w:rFonts w:cs="B Roya"/>
                <w:b/>
                <w:bCs/>
              </w:rPr>
            </w:pPr>
            <w:r w:rsidRPr="005A3345">
              <w:rPr>
                <w:rFonts w:cs="B Roya"/>
                <w:b/>
                <w:bCs/>
              </w:rPr>
              <w:t>*.PDF</w:t>
            </w:r>
          </w:p>
        </w:tc>
        <w:tc>
          <w:tcPr>
            <w:tcW w:w="456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8B5BD6" w:rsidRPr="005A3345" w:rsidRDefault="008B5BD6" w:rsidP="00637465">
            <w:pPr>
              <w:jc w:val="right"/>
              <w:rPr>
                <w:rFonts w:cs="B Roya"/>
                <w:b/>
                <w:bCs/>
                <w:noProof/>
                <w:rtl/>
              </w:rPr>
            </w:pPr>
          </w:p>
        </w:tc>
        <w:tc>
          <w:tcPr>
            <w:tcW w:w="844" w:type="dxa"/>
            <w:gridSpan w:val="2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8B5BD6" w:rsidRPr="005A3345" w:rsidRDefault="008B5BD6" w:rsidP="00637465">
            <w:pPr>
              <w:jc w:val="right"/>
              <w:rPr>
                <w:rFonts w:cs="B Roya"/>
                <w:b/>
                <w:bCs/>
              </w:rPr>
            </w:pPr>
            <w:r w:rsidRPr="005A3345">
              <w:rPr>
                <w:rFonts w:cs="B Roya"/>
                <w:b/>
                <w:bCs/>
              </w:rPr>
              <w:t>*.DOC</w:t>
            </w:r>
          </w:p>
        </w:tc>
        <w:tc>
          <w:tcPr>
            <w:tcW w:w="450" w:type="dxa"/>
            <w:tcBorders>
              <w:top w:val="nil"/>
              <w:left w:val="single" w:sz="4" w:space="0" w:color="FFFFFF" w:themeColor="background1"/>
              <w:bottom w:val="nil"/>
              <w:right w:val="single" w:sz="4" w:space="0" w:color="FFFFFF" w:themeColor="background1"/>
            </w:tcBorders>
          </w:tcPr>
          <w:p w:rsidR="008B5BD6" w:rsidRPr="005A3345" w:rsidRDefault="008B5BD6" w:rsidP="009D1CB4">
            <w:pPr>
              <w:rPr>
                <w:rFonts w:cs="B Roya"/>
                <w:b/>
                <w:bCs/>
                <w:rtl/>
              </w:rPr>
            </w:pPr>
          </w:p>
        </w:tc>
        <w:tc>
          <w:tcPr>
            <w:tcW w:w="3978" w:type="dxa"/>
            <w:tcBorders>
              <w:top w:val="nil"/>
              <w:left w:val="single" w:sz="4" w:space="0" w:color="FFFFFF" w:themeColor="background1"/>
              <w:bottom w:val="nil"/>
            </w:tcBorders>
          </w:tcPr>
          <w:p w:rsidR="008B5BD6" w:rsidRPr="005A3345" w:rsidRDefault="008B5BD6" w:rsidP="009D1CB4">
            <w:pPr>
              <w:rPr>
                <w:rFonts w:cs="B Roya"/>
                <w:b/>
                <w:bCs/>
                <w:rtl/>
              </w:rPr>
            </w:pPr>
          </w:p>
        </w:tc>
      </w:tr>
      <w:tr w:rsidR="008B407E" w:rsidRPr="005A3345" w:rsidTr="00D9752B">
        <w:trPr>
          <w:jc w:val="center"/>
        </w:trPr>
        <w:tc>
          <w:tcPr>
            <w:tcW w:w="471" w:type="dxa"/>
            <w:tcBorders>
              <w:top w:val="nil"/>
              <w:right w:val="single" w:sz="4" w:space="0" w:color="FFFFFF" w:themeColor="background1"/>
            </w:tcBorders>
          </w:tcPr>
          <w:p w:rsidR="008B5BD6" w:rsidRPr="005A3345" w:rsidRDefault="008B5BD6" w:rsidP="00AA1B37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4-</w:t>
            </w:r>
          </w:p>
        </w:tc>
        <w:tc>
          <w:tcPr>
            <w:tcW w:w="2010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B5BD6" w:rsidRPr="005A3345" w:rsidRDefault="008B5BD6" w:rsidP="009D1CB4">
            <w:pPr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وایت بورد</w:t>
            </w:r>
          </w:p>
        </w:tc>
        <w:tc>
          <w:tcPr>
            <w:tcW w:w="744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B5BD6" w:rsidRPr="005A3345" w:rsidRDefault="008B5BD6" w:rsidP="000771B2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دارد</w:t>
            </w:r>
          </w:p>
        </w:tc>
        <w:tc>
          <w:tcPr>
            <w:tcW w:w="447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B5BD6" w:rsidRPr="005A3345" w:rsidRDefault="008B5BD6" w:rsidP="000771B2">
            <w:pPr>
              <w:rPr>
                <w:rFonts w:cs="B Roya"/>
                <w:b/>
                <w:bCs/>
                <w:rtl/>
              </w:rPr>
            </w:pPr>
          </w:p>
        </w:tc>
        <w:tc>
          <w:tcPr>
            <w:tcW w:w="872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B5BD6" w:rsidRPr="005A3345" w:rsidRDefault="008B5BD6" w:rsidP="000771B2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ندارد</w:t>
            </w:r>
          </w:p>
        </w:tc>
        <w:tc>
          <w:tcPr>
            <w:tcW w:w="456" w:type="dxa"/>
            <w:tcBorders>
              <w:top w:val="nil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8B5BD6" w:rsidRPr="005A3345" w:rsidRDefault="008B5BD6" w:rsidP="000771B2">
            <w:pPr>
              <w:rPr>
                <w:rFonts w:cs="B Roya"/>
                <w:b/>
                <w:bCs/>
                <w:rtl/>
              </w:rPr>
            </w:pPr>
          </w:p>
        </w:tc>
        <w:tc>
          <w:tcPr>
            <w:tcW w:w="5272" w:type="dxa"/>
            <w:gridSpan w:val="4"/>
            <w:tcBorders>
              <w:top w:val="nil"/>
              <w:left w:val="single" w:sz="4" w:space="0" w:color="FFFFFF" w:themeColor="background1"/>
            </w:tcBorders>
          </w:tcPr>
          <w:p w:rsidR="008B5BD6" w:rsidRPr="005A3345" w:rsidRDefault="008B5BD6" w:rsidP="009D1CB4">
            <w:pPr>
              <w:rPr>
                <w:rFonts w:cs="B Roya"/>
                <w:b/>
                <w:bCs/>
                <w:rtl/>
              </w:rPr>
            </w:pPr>
          </w:p>
        </w:tc>
      </w:tr>
      <w:tr w:rsidR="004E05B0" w:rsidRPr="005A3345" w:rsidTr="00D9752B">
        <w:trPr>
          <w:jc w:val="center"/>
        </w:trPr>
        <w:tc>
          <w:tcPr>
            <w:tcW w:w="10272" w:type="dxa"/>
            <w:gridSpan w:val="10"/>
            <w:tcBorders>
              <w:bottom w:val="single" w:sz="4" w:space="0" w:color="000000" w:themeColor="text1"/>
            </w:tcBorders>
            <w:shd w:val="clear" w:color="auto" w:fill="EEECE1" w:themeFill="background2"/>
          </w:tcPr>
          <w:p w:rsidR="004E05B0" w:rsidRPr="005A3345" w:rsidRDefault="004E05B0" w:rsidP="008B5BD6">
            <w:pPr>
              <w:jc w:val="center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sz w:val="24"/>
                <w:szCs w:val="24"/>
                <w:rtl/>
              </w:rPr>
              <w:t xml:space="preserve">ارزشیابی </w:t>
            </w:r>
          </w:p>
        </w:tc>
      </w:tr>
      <w:tr w:rsidR="008B407E" w:rsidRPr="005A3345" w:rsidTr="00D9752B">
        <w:trPr>
          <w:jc w:val="center"/>
        </w:trPr>
        <w:tc>
          <w:tcPr>
            <w:tcW w:w="471" w:type="dxa"/>
            <w:tcBorders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AA1B37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1-</w:t>
            </w:r>
          </w:p>
        </w:tc>
        <w:tc>
          <w:tcPr>
            <w:tcW w:w="2010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آزمون کتبی</w:t>
            </w:r>
          </w:p>
        </w:tc>
        <w:tc>
          <w:tcPr>
            <w:tcW w:w="744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0771B2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دارد</w:t>
            </w:r>
          </w:p>
        </w:tc>
        <w:tc>
          <w:tcPr>
            <w:tcW w:w="44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1063D7" w:rsidP="000771B2">
            <w:pPr>
              <w:rPr>
                <w:rFonts w:cs="B Roya"/>
                <w:b/>
                <w:bCs/>
                <w:rtl/>
              </w:rPr>
            </w:pPr>
            <w:r>
              <w:rPr>
                <w:rFonts w:cs="B Roya"/>
                <w:b/>
                <w:bCs/>
                <w:noProof/>
                <w:rtl/>
              </w:rPr>
              <w:pict>
                <v:rect id="_x0000_s1097" style="position:absolute;left:0;text-align:left;margin-left:1.2pt;margin-top:6.8pt;width:11.55pt;height:8.85pt;z-index:251806720;mso-position-horizontal-relative:text;mso-position-vertical-relative:text" o:regroupid="2">
                  <w10:wrap anchorx="page"/>
                </v:rect>
              </w:pict>
            </w:r>
          </w:p>
        </w:tc>
        <w:tc>
          <w:tcPr>
            <w:tcW w:w="872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0771B2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ندارد</w:t>
            </w:r>
          </w:p>
        </w:tc>
        <w:tc>
          <w:tcPr>
            <w:tcW w:w="456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1063D7" w:rsidP="000771B2">
            <w:pPr>
              <w:rPr>
                <w:rFonts w:cs="B Roya"/>
                <w:b/>
                <w:bCs/>
                <w:rtl/>
              </w:rPr>
            </w:pPr>
            <w:r>
              <w:rPr>
                <w:rFonts w:cs="B Roya"/>
                <w:b/>
                <w:bCs/>
                <w:noProof/>
                <w:rtl/>
              </w:rPr>
              <w:pict>
                <v:rect id="_x0000_s1098" style="position:absolute;left:0;text-align:left;margin-left:2.25pt;margin-top:6.1pt;width:11.55pt;height:8.85pt;z-index:251807744;mso-position-horizontal-relative:text;mso-position-vertical-relative:text" o:regroupid="2">
                  <w10:wrap anchorx="page"/>
                </v:rect>
              </w:pict>
            </w:r>
          </w:p>
        </w:tc>
        <w:tc>
          <w:tcPr>
            <w:tcW w:w="5272" w:type="dxa"/>
            <w:gridSpan w:val="4"/>
            <w:vMerge w:val="restart"/>
            <w:tcBorders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</w:p>
        </w:tc>
      </w:tr>
      <w:tr w:rsidR="008B407E" w:rsidRPr="005A3345" w:rsidTr="00D9752B">
        <w:trPr>
          <w:jc w:val="center"/>
        </w:trPr>
        <w:tc>
          <w:tcPr>
            <w:tcW w:w="471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AA1B37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2-</w:t>
            </w:r>
          </w:p>
        </w:tc>
        <w:tc>
          <w:tcPr>
            <w:tcW w:w="20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آزمون کار عملی</w:t>
            </w:r>
          </w:p>
        </w:tc>
        <w:tc>
          <w:tcPr>
            <w:tcW w:w="744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0771B2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دارد</w:t>
            </w:r>
          </w:p>
        </w:tc>
        <w:tc>
          <w:tcPr>
            <w:tcW w:w="447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1063D7" w:rsidP="000771B2">
            <w:pPr>
              <w:rPr>
                <w:rFonts w:cs="B Roya"/>
                <w:b/>
                <w:bCs/>
                <w:rtl/>
              </w:rPr>
            </w:pPr>
            <w:r>
              <w:rPr>
                <w:rFonts w:cs="B Roya"/>
                <w:b/>
                <w:bCs/>
                <w:noProof/>
                <w:rtl/>
              </w:rPr>
              <w:pict>
                <v:rect id="_x0000_s1099" style="position:absolute;left:0;text-align:left;margin-left:1.2pt;margin-top:6pt;width:11.55pt;height:8.85pt;z-index:251808768;mso-position-horizontal-relative:text;mso-position-vertical-relative:text" o:regroupid="2">
                  <w10:wrap anchorx="page"/>
                </v:rect>
              </w:pict>
            </w:r>
          </w:p>
        </w:tc>
        <w:tc>
          <w:tcPr>
            <w:tcW w:w="872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8B407E" w:rsidP="000771B2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ندارد</w:t>
            </w:r>
          </w:p>
        </w:tc>
        <w:tc>
          <w:tcPr>
            <w:tcW w:w="4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B407E" w:rsidRPr="005A3345" w:rsidRDefault="001063D7" w:rsidP="000771B2">
            <w:pPr>
              <w:rPr>
                <w:rFonts w:cs="B Roya"/>
                <w:b/>
                <w:bCs/>
                <w:rtl/>
              </w:rPr>
            </w:pPr>
            <w:r>
              <w:rPr>
                <w:rFonts w:cs="B Roya"/>
                <w:b/>
                <w:bCs/>
                <w:noProof/>
                <w:rtl/>
              </w:rPr>
              <w:pict>
                <v:rect id="_x0000_s1100" style="position:absolute;left:0;text-align:left;margin-left:2.25pt;margin-top:5.3pt;width:11.55pt;height:8.85pt;z-index:251809792;mso-position-horizontal-relative:text;mso-position-vertical-relative:text" o:regroupid="2">
                  <w10:wrap anchorx="page"/>
                </v:rect>
              </w:pict>
            </w:r>
          </w:p>
        </w:tc>
        <w:tc>
          <w:tcPr>
            <w:tcW w:w="5272" w:type="dxa"/>
            <w:gridSpan w:val="4"/>
            <w:vMerge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</w:tcPr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</w:p>
        </w:tc>
      </w:tr>
      <w:tr w:rsidR="008B407E" w:rsidRPr="005A3345" w:rsidTr="00D9752B">
        <w:trPr>
          <w:jc w:val="center"/>
        </w:trPr>
        <w:tc>
          <w:tcPr>
            <w:tcW w:w="471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</w:tcPr>
          <w:p w:rsidR="004E05B0" w:rsidRPr="005A3345" w:rsidRDefault="004E05B0" w:rsidP="00AA1B37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3-</w:t>
            </w:r>
          </w:p>
        </w:tc>
        <w:tc>
          <w:tcPr>
            <w:tcW w:w="201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05B0" w:rsidRPr="005A3345" w:rsidRDefault="004E05B0" w:rsidP="009D1CB4">
            <w:pPr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حد اقل امتیاز قابل قبول</w:t>
            </w:r>
          </w:p>
        </w:tc>
        <w:tc>
          <w:tcPr>
            <w:tcW w:w="1191" w:type="dxa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05B0" w:rsidRPr="005A3345" w:rsidRDefault="008B407E" w:rsidP="000771B2">
            <w:pPr>
              <w:rPr>
                <w:rFonts w:cs="B Roya"/>
                <w:b/>
                <w:bCs/>
                <w:noProof/>
                <w:color w:val="BFBFBF" w:themeColor="background1" w:themeShade="BF"/>
                <w:rtl/>
              </w:rPr>
            </w:pPr>
            <w:r w:rsidRPr="005A3345">
              <w:rPr>
                <w:rFonts w:cs="B Roya" w:hint="cs"/>
                <w:b/>
                <w:bCs/>
                <w:noProof/>
                <w:color w:val="BFBFBF" w:themeColor="background1" w:themeShade="BF"/>
                <w:rtl/>
              </w:rPr>
              <w:t>.....................</w:t>
            </w:r>
          </w:p>
        </w:tc>
        <w:tc>
          <w:tcPr>
            <w:tcW w:w="872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E05B0" w:rsidRPr="005A3345" w:rsidRDefault="004E05B0" w:rsidP="000771B2">
            <w:pPr>
              <w:jc w:val="right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امتیاز</w:t>
            </w:r>
          </w:p>
        </w:tc>
        <w:tc>
          <w:tcPr>
            <w:tcW w:w="5728" w:type="dxa"/>
            <w:gridSpan w:val="5"/>
            <w:tcBorders>
              <w:top w:val="single" w:sz="4" w:space="0" w:color="FFFFFF" w:themeColor="background1"/>
              <w:left w:val="single" w:sz="4" w:space="0" w:color="FFFFFF" w:themeColor="background1"/>
            </w:tcBorders>
          </w:tcPr>
          <w:p w:rsidR="004E05B0" w:rsidRPr="005A3345" w:rsidRDefault="004E05B0" w:rsidP="009D1CB4">
            <w:pPr>
              <w:rPr>
                <w:rFonts w:cs="B Roya"/>
                <w:b/>
                <w:bCs/>
                <w:rtl/>
              </w:rPr>
            </w:pPr>
          </w:p>
        </w:tc>
      </w:tr>
      <w:tr w:rsidR="008B5BD6" w:rsidRPr="005A3345" w:rsidTr="00D9752B">
        <w:trPr>
          <w:jc w:val="center"/>
        </w:trPr>
        <w:tc>
          <w:tcPr>
            <w:tcW w:w="10272" w:type="dxa"/>
            <w:gridSpan w:val="10"/>
            <w:shd w:val="clear" w:color="auto" w:fill="EEECE1" w:themeFill="background2"/>
          </w:tcPr>
          <w:p w:rsidR="008B5BD6" w:rsidRPr="005A3345" w:rsidRDefault="008B5BD6" w:rsidP="008B5BD6">
            <w:pPr>
              <w:jc w:val="center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sz w:val="24"/>
                <w:szCs w:val="24"/>
                <w:rtl/>
              </w:rPr>
              <w:t>فعالیت های ذهنی</w:t>
            </w:r>
          </w:p>
        </w:tc>
      </w:tr>
      <w:tr w:rsidR="004E05B0" w:rsidRPr="005A3345" w:rsidTr="00D9752B">
        <w:trPr>
          <w:jc w:val="center"/>
        </w:trPr>
        <w:tc>
          <w:tcPr>
            <w:tcW w:w="10272" w:type="dxa"/>
            <w:gridSpan w:val="10"/>
          </w:tcPr>
          <w:p w:rsidR="008B5BD6" w:rsidRPr="005A3345" w:rsidRDefault="008B5BD6" w:rsidP="009D1CB4">
            <w:pPr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طرح سئوالاتی ب</w:t>
            </w:r>
            <w:r w:rsidR="00421761" w:rsidRPr="005A3345">
              <w:rPr>
                <w:rFonts w:cs="B Roya" w:hint="cs"/>
                <w:b/>
                <w:bCs/>
                <w:rtl/>
              </w:rPr>
              <w:t xml:space="preserve">ه </w:t>
            </w:r>
            <w:r w:rsidRPr="005A3345">
              <w:rPr>
                <w:rFonts w:cs="B Roya" w:hint="cs"/>
                <w:b/>
                <w:bCs/>
                <w:rtl/>
              </w:rPr>
              <w:t>منظور فعال نمودن فراگیران:</w:t>
            </w:r>
          </w:p>
          <w:p w:rsidR="008B407E" w:rsidRPr="005A3345" w:rsidRDefault="008B407E" w:rsidP="009D1CB4">
            <w:pPr>
              <w:rPr>
                <w:rFonts w:cs="B Roya"/>
                <w:b/>
                <w:bCs/>
                <w:rtl/>
              </w:rPr>
            </w:pPr>
          </w:p>
          <w:p w:rsidR="008B5BD6" w:rsidRPr="005A3345" w:rsidRDefault="004E05B0" w:rsidP="008B5BD6">
            <w:pPr>
              <w:spacing w:line="276" w:lineRule="auto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1-</w:t>
            </w:r>
            <w:r w:rsidR="008B407E" w:rsidRPr="005A3345">
              <w:rPr>
                <w:rFonts w:cs="B Roya" w:hint="cs"/>
                <w:b/>
                <w:bCs/>
                <w:rtl/>
              </w:rPr>
              <w:t xml:space="preserve">    </w:t>
            </w:r>
            <w:r w:rsidR="008B407E" w:rsidRPr="005A3345">
              <w:rPr>
                <w:rFonts w:cs="B Roya" w:hint="cs"/>
                <w:b/>
                <w:bCs/>
                <w:color w:val="BFBFBF" w:themeColor="background1" w:themeShade="BF"/>
                <w:rtl/>
              </w:rPr>
              <w:t xml:space="preserve">  ..................................................................................................................................................................................................</w:t>
            </w:r>
          </w:p>
          <w:p w:rsidR="004E05B0" w:rsidRPr="005A3345" w:rsidRDefault="004E05B0" w:rsidP="008B5BD6">
            <w:pPr>
              <w:spacing w:line="276" w:lineRule="auto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2-</w:t>
            </w:r>
            <w:r w:rsidR="008B407E" w:rsidRPr="005A3345">
              <w:rPr>
                <w:rFonts w:cs="B Roya" w:hint="cs"/>
                <w:b/>
                <w:bCs/>
                <w:rtl/>
              </w:rPr>
              <w:t xml:space="preserve">    </w:t>
            </w:r>
            <w:r w:rsidR="008B407E" w:rsidRPr="005A3345">
              <w:rPr>
                <w:rFonts w:cs="B Roya" w:hint="cs"/>
                <w:b/>
                <w:bCs/>
                <w:color w:val="BFBFBF" w:themeColor="background1" w:themeShade="BF"/>
                <w:rtl/>
              </w:rPr>
              <w:t xml:space="preserve"> ..................................................................................................................................................................................................</w:t>
            </w:r>
          </w:p>
          <w:p w:rsidR="004E05B0" w:rsidRPr="005A3345" w:rsidRDefault="004E05B0" w:rsidP="008B5BD6">
            <w:pPr>
              <w:spacing w:line="276" w:lineRule="auto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3-</w:t>
            </w:r>
            <w:r w:rsidR="008B407E" w:rsidRPr="005A3345">
              <w:rPr>
                <w:rFonts w:cs="B Roya" w:hint="cs"/>
                <w:b/>
                <w:bCs/>
                <w:rtl/>
              </w:rPr>
              <w:t xml:space="preserve">    </w:t>
            </w:r>
            <w:r w:rsidR="008B407E" w:rsidRPr="005A3345">
              <w:rPr>
                <w:rFonts w:cs="B Roya" w:hint="cs"/>
                <w:b/>
                <w:bCs/>
                <w:color w:val="BFBFBF" w:themeColor="background1" w:themeShade="BF"/>
                <w:rtl/>
              </w:rPr>
              <w:t xml:space="preserve"> ..................................................................................................................................................................................................</w:t>
            </w:r>
          </w:p>
          <w:p w:rsidR="004E05B0" w:rsidRPr="005A3345" w:rsidRDefault="004E05B0" w:rsidP="008B5BD6">
            <w:pPr>
              <w:spacing w:line="276" w:lineRule="auto"/>
              <w:rPr>
                <w:rFonts w:cs="B Roya"/>
                <w:b/>
                <w:bCs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4-</w:t>
            </w:r>
            <w:r w:rsidR="008B407E" w:rsidRPr="005A3345">
              <w:rPr>
                <w:rFonts w:cs="B Roya" w:hint="cs"/>
                <w:b/>
                <w:bCs/>
                <w:rtl/>
              </w:rPr>
              <w:t xml:space="preserve">   </w:t>
            </w:r>
            <w:r w:rsidR="008B407E" w:rsidRPr="005A3345">
              <w:rPr>
                <w:rFonts w:cs="B Roya" w:hint="cs"/>
                <w:b/>
                <w:bCs/>
                <w:color w:val="BFBFBF" w:themeColor="background1" w:themeShade="BF"/>
                <w:rtl/>
              </w:rPr>
              <w:t xml:space="preserve">  ..................................................................................................................................................................................................</w:t>
            </w:r>
          </w:p>
          <w:p w:rsidR="008B407E" w:rsidRPr="00267C16" w:rsidRDefault="004E05B0" w:rsidP="00267C16">
            <w:pPr>
              <w:spacing w:line="276" w:lineRule="auto"/>
              <w:rPr>
                <w:rFonts w:cs="B Roya"/>
                <w:b/>
                <w:bCs/>
                <w:color w:val="BFBFBF" w:themeColor="background1" w:themeShade="BF"/>
                <w:rtl/>
              </w:rPr>
            </w:pPr>
            <w:r w:rsidRPr="005A3345">
              <w:rPr>
                <w:rFonts w:cs="B Roya" w:hint="cs"/>
                <w:b/>
                <w:bCs/>
                <w:rtl/>
              </w:rPr>
              <w:t>5-</w:t>
            </w:r>
            <w:r w:rsidR="008B407E" w:rsidRPr="005A3345">
              <w:rPr>
                <w:rFonts w:cs="B Roya" w:hint="cs"/>
                <w:b/>
                <w:bCs/>
                <w:rtl/>
              </w:rPr>
              <w:t xml:space="preserve">  </w:t>
            </w:r>
            <w:r w:rsidR="008B407E" w:rsidRPr="005A3345">
              <w:rPr>
                <w:rFonts w:cs="B Roya" w:hint="cs"/>
                <w:b/>
                <w:bCs/>
                <w:color w:val="BFBFBF" w:themeColor="background1" w:themeShade="BF"/>
                <w:rtl/>
              </w:rPr>
              <w:t xml:space="preserve">   ..................................................................................................................................................................................................</w:t>
            </w:r>
          </w:p>
        </w:tc>
      </w:tr>
    </w:tbl>
    <w:p w:rsidR="006A5EA7" w:rsidRPr="005A3345" w:rsidRDefault="008E62B9" w:rsidP="006A5EA7">
      <w:pPr>
        <w:spacing w:line="240" w:lineRule="auto"/>
        <w:rPr>
          <w:rFonts w:cs="B Roya"/>
          <w:rtl/>
        </w:rPr>
      </w:pPr>
      <w:r w:rsidRPr="005A3345">
        <w:rPr>
          <w:rFonts w:cs="B Roya"/>
          <w:noProof/>
          <w:rtl/>
        </w:rPr>
        <w:pict>
          <v:line id="_x0000_s1183" style="position:absolute;left:0;text-align:left;flip:x;z-index:251796480;mso-position-horizontal-relative:text;mso-position-vertical-relative:text" from="-9.4pt,24.3pt" to="459.6pt,24.3pt">
            <w10:wrap anchorx="page"/>
          </v:line>
        </w:pict>
      </w:r>
      <w:r w:rsidR="000151F1" w:rsidRPr="005A3345">
        <w:rPr>
          <w:rFonts w:cs="B Roya" w:hint="cs"/>
          <w:rtl/>
        </w:rPr>
        <w:t xml:space="preserve">امضاء مدرس               </w:t>
      </w:r>
      <w:r w:rsidR="00E6533B">
        <w:rPr>
          <w:rFonts w:cs="B Roya" w:hint="cs"/>
          <w:rtl/>
        </w:rPr>
        <w:t xml:space="preserve">     </w:t>
      </w:r>
      <w:r w:rsidR="009205A0">
        <w:rPr>
          <w:rFonts w:cs="B Roya" w:hint="cs"/>
          <w:rtl/>
        </w:rPr>
        <w:t xml:space="preserve">       </w:t>
      </w:r>
      <w:r w:rsidR="00E6533B">
        <w:rPr>
          <w:rFonts w:cs="B Roya" w:hint="cs"/>
          <w:rtl/>
        </w:rPr>
        <w:t xml:space="preserve">       </w:t>
      </w:r>
      <w:r w:rsidR="000151F1" w:rsidRPr="005A3345">
        <w:rPr>
          <w:rFonts w:cs="B Roya" w:hint="cs"/>
          <w:rtl/>
        </w:rPr>
        <w:t xml:space="preserve">      امضاء مسئ</w:t>
      </w:r>
      <w:r w:rsidR="00E6533B">
        <w:rPr>
          <w:rFonts w:cs="B Roya" w:hint="cs"/>
          <w:rtl/>
        </w:rPr>
        <w:t xml:space="preserve">ول آموزش                    </w:t>
      </w:r>
      <w:r w:rsidR="000151F1" w:rsidRPr="005A3345">
        <w:rPr>
          <w:rFonts w:cs="B Roya" w:hint="cs"/>
          <w:rtl/>
        </w:rPr>
        <w:t xml:space="preserve"> </w:t>
      </w:r>
      <w:r w:rsidR="009205A0">
        <w:rPr>
          <w:rFonts w:cs="B Roya" w:hint="cs"/>
          <w:rtl/>
        </w:rPr>
        <w:t xml:space="preserve">   </w:t>
      </w:r>
      <w:r w:rsidR="000151F1" w:rsidRPr="005A3345">
        <w:rPr>
          <w:rFonts w:cs="B Roya" w:hint="cs"/>
          <w:rtl/>
        </w:rPr>
        <w:t xml:space="preserve">  </w:t>
      </w:r>
      <w:r w:rsidR="006A5EA7" w:rsidRPr="005A3345">
        <w:rPr>
          <w:rFonts w:cs="B Roya" w:hint="cs"/>
          <w:rtl/>
        </w:rPr>
        <w:t xml:space="preserve">    </w:t>
      </w:r>
      <w:r w:rsidR="000151F1" w:rsidRPr="005A3345">
        <w:rPr>
          <w:rFonts w:cs="B Roya" w:hint="cs"/>
          <w:rtl/>
        </w:rPr>
        <w:t xml:space="preserve">           امضاء مديريت</w:t>
      </w:r>
      <w:r w:rsidR="006A5EA7" w:rsidRPr="005A3345">
        <w:rPr>
          <w:rFonts w:cs="B Roya" w:hint="cs"/>
          <w:rtl/>
        </w:rPr>
        <w:t xml:space="preserve"> كارخانه</w:t>
      </w:r>
      <w:r w:rsidR="000151F1" w:rsidRPr="005A3345">
        <w:rPr>
          <w:rFonts w:cs="B Roya" w:hint="cs"/>
          <w:rtl/>
        </w:rPr>
        <w:t xml:space="preserve">                                    </w:t>
      </w:r>
    </w:p>
    <w:p w:rsidR="006A5EA7" w:rsidRPr="00DA4126" w:rsidRDefault="006A5EA7" w:rsidP="00E37E65">
      <w:pPr>
        <w:rPr>
          <w:rFonts w:cs="B Homa"/>
          <w:sz w:val="18"/>
          <w:szCs w:val="18"/>
        </w:rPr>
      </w:pPr>
      <w:r w:rsidRPr="00DA4126">
        <w:rPr>
          <w:rFonts w:cs="B Homa" w:hint="cs"/>
          <w:sz w:val="20"/>
          <w:szCs w:val="20"/>
          <w:rtl/>
        </w:rPr>
        <w:t>كد فرم:</w:t>
      </w:r>
      <w:r w:rsidRPr="00DA4126">
        <w:rPr>
          <w:rFonts w:asciiTheme="majorBidi" w:hAnsiTheme="majorBidi" w:cstheme="majorBidi"/>
          <w:sz w:val="20"/>
          <w:szCs w:val="20"/>
        </w:rPr>
        <w:t>SHM</w:t>
      </w:r>
      <w:r w:rsidRPr="00DA4126">
        <w:rPr>
          <w:rFonts w:cs="B Homa"/>
          <w:sz w:val="20"/>
          <w:szCs w:val="20"/>
        </w:rPr>
        <w:t>-</w:t>
      </w:r>
      <w:r w:rsidR="00E37E65" w:rsidRPr="00DA4126">
        <w:rPr>
          <w:rFonts w:asciiTheme="majorBidi" w:hAnsiTheme="majorBidi" w:cstheme="majorBidi"/>
          <w:sz w:val="20"/>
          <w:szCs w:val="20"/>
        </w:rPr>
        <w:t>F2059</w:t>
      </w:r>
      <w:r w:rsidRPr="00DA4126">
        <w:rPr>
          <w:rFonts w:cs="B Homa"/>
          <w:sz w:val="20"/>
          <w:szCs w:val="20"/>
        </w:rPr>
        <w:t xml:space="preserve"> </w:t>
      </w:r>
      <w:r w:rsidRPr="00DA4126">
        <w:rPr>
          <w:rFonts w:cs="B Homa" w:hint="cs"/>
          <w:sz w:val="20"/>
          <w:szCs w:val="20"/>
          <w:rtl/>
        </w:rPr>
        <w:t xml:space="preserve">                                                 بازنگري:</w:t>
      </w:r>
      <w:r w:rsidRPr="00DA4126">
        <w:rPr>
          <w:rFonts w:asciiTheme="majorBidi" w:hAnsiTheme="majorBidi" w:cstheme="majorBidi"/>
          <w:sz w:val="20"/>
          <w:szCs w:val="20"/>
        </w:rPr>
        <w:t>AA</w:t>
      </w:r>
      <w:r w:rsidRPr="00DA4126">
        <w:rPr>
          <w:rFonts w:cs="B Homa"/>
          <w:sz w:val="20"/>
          <w:szCs w:val="20"/>
        </w:rPr>
        <w:t xml:space="preserve"> </w:t>
      </w:r>
      <w:r w:rsidRPr="00DA4126">
        <w:rPr>
          <w:rFonts w:cs="B Homa" w:hint="cs"/>
          <w:sz w:val="20"/>
          <w:szCs w:val="20"/>
          <w:rtl/>
        </w:rPr>
        <w:t xml:space="preserve">                                                توزيع نسخ:</w:t>
      </w:r>
      <w:r w:rsidR="00E37E65" w:rsidRPr="00DA4126">
        <w:rPr>
          <w:rFonts w:cs="B Homa" w:hint="cs"/>
          <w:sz w:val="20"/>
          <w:szCs w:val="20"/>
          <w:rtl/>
        </w:rPr>
        <w:t xml:space="preserve"> </w:t>
      </w:r>
      <w:r w:rsidRPr="00DA4126">
        <w:rPr>
          <w:rFonts w:cs="B Homa" w:hint="cs"/>
          <w:sz w:val="20"/>
          <w:szCs w:val="20"/>
          <w:rtl/>
        </w:rPr>
        <w:t>آموزش</w:t>
      </w:r>
    </w:p>
    <w:sectPr w:rsidR="006A5EA7" w:rsidRPr="00DA4126" w:rsidSect="00DA4126">
      <w:pgSz w:w="11906" w:h="16838"/>
      <w:pgMar w:top="284" w:right="1440" w:bottom="284" w:left="1440" w:header="709" w:footer="709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47056A"/>
    <w:multiLevelType w:val="hybridMultilevel"/>
    <w:tmpl w:val="F7F2BB7C"/>
    <w:lvl w:ilvl="0" w:tplc="A470E3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characterSpacingControl w:val="doNotCompress"/>
  <w:compat/>
  <w:rsids>
    <w:rsidRoot w:val="006A5EA7"/>
    <w:rsid w:val="000151F1"/>
    <w:rsid w:val="000771B2"/>
    <w:rsid w:val="00077F97"/>
    <w:rsid w:val="000B1683"/>
    <w:rsid w:val="000C766A"/>
    <w:rsid w:val="000F0F5A"/>
    <w:rsid w:val="00104E32"/>
    <w:rsid w:val="001063D7"/>
    <w:rsid w:val="001944C8"/>
    <w:rsid w:val="001C7DD6"/>
    <w:rsid w:val="001F1B3A"/>
    <w:rsid w:val="001F4A7D"/>
    <w:rsid w:val="00267C16"/>
    <w:rsid w:val="002B788C"/>
    <w:rsid w:val="003003A1"/>
    <w:rsid w:val="0030559E"/>
    <w:rsid w:val="00306836"/>
    <w:rsid w:val="003265D5"/>
    <w:rsid w:val="003A2591"/>
    <w:rsid w:val="003C32B3"/>
    <w:rsid w:val="00421761"/>
    <w:rsid w:val="00426360"/>
    <w:rsid w:val="004405A8"/>
    <w:rsid w:val="004E05B0"/>
    <w:rsid w:val="00520B59"/>
    <w:rsid w:val="00586912"/>
    <w:rsid w:val="005A3345"/>
    <w:rsid w:val="005B5A3D"/>
    <w:rsid w:val="005E4B7A"/>
    <w:rsid w:val="00607829"/>
    <w:rsid w:val="00637465"/>
    <w:rsid w:val="00663DA9"/>
    <w:rsid w:val="0067420F"/>
    <w:rsid w:val="00676936"/>
    <w:rsid w:val="006A5EA7"/>
    <w:rsid w:val="006B1D9B"/>
    <w:rsid w:val="00715AE5"/>
    <w:rsid w:val="007372C5"/>
    <w:rsid w:val="00796F93"/>
    <w:rsid w:val="007B3C47"/>
    <w:rsid w:val="008A6EE5"/>
    <w:rsid w:val="008B407E"/>
    <w:rsid w:val="008B5BD6"/>
    <w:rsid w:val="008E62B9"/>
    <w:rsid w:val="009205A0"/>
    <w:rsid w:val="00967747"/>
    <w:rsid w:val="009D1CB4"/>
    <w:rsid w:val="009F3D53"/>
    <w:rsid w:val="00A211A4"/>
    <w:rsid w:val="00A25CB2"/>
    <w:rsid w:val="00A3015E"/>
    <w:rsid w:val="00A44F54"/>
    <w:rsid w:val="00AA1B37"/>
    <w:rsid w:val="00AA59E5"/>
    <w:rsid w:val="00AB6FC2"/>
    <w:rsid w:val="00AD2566"/>
    <w:rsid w:val="00AF09C7"/>
    <w:rsid w:val="00B3772C"/>
    <w:rsid w:val="00B60AD9"/>
    <w:rsid w:val="00B75987"/>
    <w:rsid w:val="00B973AE"/>
    <w:rsid w:val="00BB5CFE"/>
    <w:rsid w:val="00CB5FAE"/>
    <w:rsid w:val="00CE7E8E"/>
    <w:rsid w:val="00D72499"/>
    <w:rsid w:val="00D84CFB"/>
    <w:rsid w:val="00D9752B"/>
    <w:rsid w:val="00DA4126"/>
    <w:rsid w:val="00DE33CD"/>
    <w:rsid w:val="00E064F9"/>
    <w:rsid w:val="00E16D77"/>
    <w:rsid w:val="00E363F6"/>
    <w:rsid w:val="00E37E65"/>
    <w:rsid w:val="00E6533B"/>
    <w:rsid w:val="00E73EB6"/>
    <w:rsid w:val="00EF3C32"/>
    <w:rsid w:val="00F92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7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33C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6936"/>
    <w:pPr>
      <w:ind w:left="720"/>
      <w:contextualSpacing/>
    </w:pPr>
  </w:style>
  <w:style w:type="table" w:styleId="TableGrid">
    <w:name w:val="Table Grid"/>
    <w:basedOn w:val="TableNormal"/>
    <w:uiPriority w:val="59"/>
    <w:rsid w:val="009D1CB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moozesh\amoozesh%20program\&#1591;&#1585;&#1581;%20&#1583;&#1585;&#1587;\&#1591;&#1585;&#1581;%20&#1583;&#1585;&#1587;%20%20&#1601;&#1585;&#1605;%20&#1582;&#1575;&#1605;%20%2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طرح درس  فرم خام  .dotx</Template>
  <TotalTime>10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ShahinMafsalco</Company>
  <LinksUpToDate>false</LinksUpToDate>
  <CharactersWithSpaces>4172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markaz-asnad</cp:lastModifiedBy>
  <cp:revision>24</cp:revision>
  <cp:lastPrinted>2009-04-14T08:44:00Z</cp:lastPrinted>
  <dcterms:created xsi:type="dcterms:W3CDTF">2009-04-27T05:17:00Z</dcterms:created>
  <dcterms:modified xsi:type="dcterms:W3CDTF">2009-04-28T04:28:00Z</dcterms:modified>
</cp:coreProperties>
</file>